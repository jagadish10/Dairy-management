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5" w:rsidRPr="00F875D0" w:rsidRDefault="0093073A" w:rsidP="00753AF4">
      <w:pPr>
        <w:spacing w:after="120" w:line="360" w:lineRule="auto"/>
        <w:jc w:val="center"/>
        <w:outlineLvl w:val="0"/>
        <w:rPr>
          <w:rFonts w:ascii="Cambria" w:hAnsi="Cambria"/>
          <w:b/>
          <w:color w:val="FF0000"/>
          <w:sz w:val="36"/>
          <w:szCs w:val="30"/>
        </w:rPr>
      </w:pPr>
      <w:r w:rsidRPr="00F875D0">
        <w:rPr>
          <w:rFonts w:ascii="Cambria" w:hAnsi="Cambria"/>
          <w:b/>
          <w:color w:val="FF0000"/>
          <w:sz w:val="36"/>
          <w:szCs w:val="30"/>
        </w:rPr>
        <w:t>VISVESVARAYA TECHNOLOGICA</w:t>
      </w:r>
      <w:bookmarkStart w:id="0" w:name="_GoBack"/>
      <w:bookmarkEnd w:id="0"/>
      <w:r w:rsidRPr="00F875D0">
        <w:rPr>
          <w:rFonts w:ascii="Cambria" w:hAnsi="Cambria"/>
          <w:b/>
          <w:color w:val="FF0000"/>
          <w:sz w:val="36"/>
          <w:szCs w:val="30"/>
        </w:rPr>
        <w:t>L UNIVERSITY</w:t>
      </w:r>
    </w:p>
    <w:p w:rsidR="006D0E85" w:rsidRPr="00F875D0" w:rsidRDefault="0093073A">
      <w:pPr>
        <w:spacing w:after="120" w:line="360" w:lineRule="auto"/>
        <w:jc w:val="center"/>
        <w:rPr>
          <w:rFonts w:ascii="Cambria" w:hAnsi="Cambria"/>
          <w:b/>
          <w:color w:val="FF0000"/>
          <w:sz w:val="24"/>
          <w:szCs w:val="24"/>
        </w:rPr>
      </w:pPr>
      <w:r w:rsidRPr="00F875D0">
        <w:rPr>
          <w:rFonts w:ascii="Cambria" w:hAnsi="Cambria"/>
          <w:b/>
          <w:color w:val="FF0000"/>
          <w:sz w:val="24"/>
          <w:szCs w:val="24"/>
        </w:rPr>
        <w:t xml:space="preserve">JNANA SANGAMA, BELAGAVI – 590 018, KARNATAKA </w:t>
      </w:r>
    </w:p>
    <w:p w:rsidR="006D0E85" w:rsidRDefault="00C30E6A">
      <w:pPr>
        <w:jc w:val="center"/>
        <w:rPr>
          <w:color w:val="000000"/>
          <w:sz w:val="36"/>
        </w:rPr>
      </w:pPr>
      <w:r w:rsidRPr="000E49EC">
        <w:rPr>
          <w:noProof/>
          <w:color w:val="000000"/>
          <w:sz w:val="36"/>
          <w:lang w:val="en-IN" w:eastAsia="en-IN"/>
        </w:rPr>
        <w:drawing>
          <wp:inline distT="0" distB="0" distL="0" distR="0">
            <wp:extent cx="1438275" cy="1028700"/>
            <wp:effectExtent l="0" t="0" r="0" b="0"/>
            <wp:docPr id="1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85" w:rsidRDefault="0093073A">
      <w:pPr>
        <w:jc w:val="center"/>
        <w:outlineLvl w:val="0"/>
        <w:rPr>
          <w:rFonts w:ascii="Cambria" w:hAnsi="Cambria"/>
          <w:b/>
          <w:bCs/>
          <w:color w:val="984806"/>
          <w:sz w:val="24"/>
          <w:szCs w:val="24"/>
        </w:rPr>
      </w:pPr>
      <w:r>
        <w:rPr>
          <w:rFonts w:ascii="Cambria" w:hAnsi="Cambria"/>
          <w:b/>
          <w:bCs/>
          <w:color w:val="984806"/>
          <w:sz w:val="24"/>
          <w:szCs w:val="24"/>
        </w:rPr>
        <w:t>A MINI PROJECT REPORT ON</w:t>
      </w:r>
    </w:p>
    <w:p w:rsidR="006D0E85" w:rsidRDefault="0093073A">
      <w:pPr>
        <w:jc w:val="center"/>
        <w:rPr>
          <w:rFonts w:ascii="Cambria" w:hAnsi="Cambria"/>
          <w:b/>
          <w:bCs/>
          <w:color w:val="3333CC"/>
          <w:sz w:val="36"/>
          <w:szCs w:val="36"/>
        </w:rPr>
      </w:pPr>
      <w:r>
        <w:rPr>
          <w:rFonts w:ascii="Cambria" w:hAnsi="Cambria"/>
          <w:b/>
          <w:bCs/>
          <w:color w:val="3333CC"/>
          <w:sz w:val="36"/>
          <w:szCs w:val="36"/>
        </w:rPr>
        <w:t>“</w:t>
      </w:r>
      <w:r w:rsidR="00753AF4">
        <w:rPr>
          <w:rFonts w:ascii="Cambria" w:hAnsi="Cambria"/>
          <w:b/>
          <w:bCs/>
          <w:color w:val="3333CC"/>
          <w:sz w:val="36"/>
          <w:szCs w:val="36"/>
        </w:rPr>
        <w:t>DAIRY</w:t>
      </w:r>
      <w:r w:rsidR="00435AFD">
        <w:rPr>
          <w:rFonts w:ascii="Cambria" w:hAnsi="Cambria"/>
          <w:b/>
          <w:bCs/>
          <w:color w:val="3333CC"/>
          <w:sz w:val="36"/>
          <w:szCs w:val="36"/>
        </w:rPr>
        <w:t xml:space="preserve"> MANAGEMENT</w:t>
      </w:r>
      <w:r w:rsidR="00745CAD">
        <w:rPr>
          <w:rFonts w:ascii="Cambria" w:hAnsi="Cambria"/>
          <w:b/>
          <w:bCs/>
          <w:color w:val="3333CC"/>
          <w:sz w:val="36"/>
          <w:szCs w:val="36"/>
        </w:rPr>
        <w:t xml:space="preserve"> SYSTEM</w:t>
      </w:r>
      <w:r>
        <w:rPr>
          <w:rFonts w:ascii="Cambria" w:hAnsi="Cambria"/>
          <w:b/>
          <w:bCs/>
          <w:iCs/>
          <w:color w:val="3333CC"/>
          <w:sz w:val="36"/>
          <w:szCs w:val="36"/>
        </w:rPr>
        <w:t>"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  <w:sz w:val="24"/>
          <w:szCs w:val="24"/>
          <w:u w:val="single"/>
        </w:rPr>
      </w:pPr>
      <w:r>
        <w:rPr>
          <w:rFonts w:ascii="Cambria" w:hAnsi="Cambria"/>
          <w:b/>
          <w:color w:val="984806"/>
          <w:sz w:val="24"/>
          <w:szCs w:val="24"/>
          <w:u w:val="single"/>
        </w:rPr>
        <w:t>Submitted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6D0E85">
        <w:trPr>
          <w:trHeight w:hRule="exact" w:val="576"/>
        </w:trPr>
        <w:tc>
          <w:tcPr>
            <w:tcW w:w="4478" w:type="dxa"/>
            <w:vAlign w:val="center"/>
          </w:tcPr>
          <w:p w:rsidR="006D0E85" w:rsidRPr="00F875D0" w:rsidRDefault="008771FD" w:rsidP="008771FD">
            <w:pPr>
              <w:spacing w:after="120" w:line="240" w:lineRule="auto"/>
              <w:rPr>
                <w:rFonts w:ascii="Cambria" w:hAnsi="Cambria"/>
                <w:b/>
                <w:color w:val="7030A0"/>
                <w:sz w:val="28"/>
                <w:szCs w:val="28"/>
              </w:rPr>
            </w:pPr>
            <w:r w:rsidRPr="00F875D0">
              <w:rPr>
                <w:rFonts w:ascii="Cambria" w:hAnsi="Cambria"/>
                <w:b/>
                <w:color w:val="7030A0"/>
                <w:sz w:val="28"/>
                <w:szCs w:val="28"/>
              </w:rPr>
              <w:t xml:space="preserve">         </w:t>
            </w:r>
            <w:r w:rsidR="00753AF4" w:rsidRPr="00F875D0">
              <w:rPr>
                <w:rFonts w:ascii="Cambria" w:hAnsi="Cambria"/>
                <w:b/>
                <w:color w:val="7030A0"/>
                <w:sz w:val="28"/>
                <w:szCs w:val="28"/>
              </w:rPr>
              <w:t>JAGADISH GOWDA P</w:t>
            </w:r>
          </w:p>
        </w:tc>
        <w:tc>
          <w:tcPr>
            <w:tcW w:w="4479" w:type="dxa"/>
            <w:vAlign w:val="center"/>
          </w:tcPr>
          <w:p w:rsidR="006D0E85" w:rsidRPr="00F875D0" w:rsidRDefault="00753AF4" w:rsidP="00141545">
            <w:pPr>
              <w:spacing w:after="120" w:line="240" w:lineRule="auto"/>
              <w:jc w:val="center"/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</w:pPr>
            <w:r w:rsidRPr="00F875D0">
              <w:rPr>
                <w:rFonts w:ascii="Cambria" w:hAnsi="Cambria"/>
                <w:b/>
                <w:iCs/>
                <w:color w:val="7030A0"/>
                <w:sz w:val="28"/>
                <w:szCs w:val="28"/>
              </w:rPr>
              <w:t>JASWANTH YUVRAJ M R</w:t>
            </w:r>
          </w:p>
          <w:p w:rsidR="006D0E85" w:rsidRPr="00F875D0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7030A0"/>
                <w:sz w:val="24"/>
                <w:szCs w:val="24"/>
              </w:rPr>
            </w:pPr>
          </w:p>
        </w:tc>
      </w:tr>
      <w:tr w:rsidR="006D0E85" w:rsidRPr="002960CF">
        <w:trPr>
          <w:trHeight w:hRule="exact" w:val="576"/>
        </w:trPr>
        <w:tc>
          <w:tcPr>
            <w:tcW w:w="4478" w:type="dxa"/>
            <w:vAlign w:val="center"/>
          </w:tcPr>
          <w:p w:rsidR="006D0E85" w:rsidRPr="00F875D0" w:rsidRDefault="00753AF4" w:rsidP="008771FD">
            <w:pPr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</w:pPr>
            <w:r w:rsidRPr="00F875D0"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  <w:t xml:space="preserve">          </w:t>
            </w:r>
            <w:r w:rsidR="00FE369A" w:rsidRPr="00F875D0"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  <w:t>USN: 1VK17CS020</w:t>
            </w:r>
          </w:p>
          <w:p w:rsidR="006D0E85" w:rsidRPr="00F875D0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7030A0"/>
                <w:sz w:val="24"/>
                <w:szCs w:val="24"/>
              </w:rPr>
            </w:pPr>
          </w:p>
        </w:tc>
        <w:tc>
          <w:tcPr>
            <w:tcW w:w="4479" w:type="dxa"/>
            <w:vAlign w:val="center"/>
          </w:tcPr>
          <w:p w:rsidR="006D0E85" w:rsidRPr="00F875D0" w:rsidRDefault="00753AF4" w:rsidP="00753AF4">
            <w:pPr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</w:pPr>
            <w:r w:rsidRPr="00F875D0"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  <w:t xml:space="preserve">          </w:t>
            </w:r>
            <w:r w:rsidR="00FE369A" w:rsidRPr="00F875D0">
              <w:rPr>
                <w:rFonts w:ascii="Cambria" w:hAnsi="Cambria"/>
                <w:b/>
                <w:bCs/>
                <w:color w:val="7030A0"/>
                <w:sz w:val="28"/>
                <w:szCs w:val="28"/>
              </w:rPr>
              <w:t>USN: 1VK17CS021</w:t>
            </w:r>
          </w:p>
          <w:p w:rsidR="006D0E85" w:rsidRPr="00F875D0" w:rsidRDefault="006D0E85" w:rsidP="00141545">
            <w:pPr>
              <w:spacing w:after="120" w:line="240" w:lineRule="auto"/>
              <w:jc w:val="center"/>
              <w:rPr>
                <w:rFonts w:ascii="Cambria" w:hAnsi="Cambria"/>
                <w:b/>
                <w:color w:val="7030A0"/>
                <w:sz w:val="24"/>
                <w:szCs w:val="24"/>
              </w:rPr>
            </w:pPr>
          </w:p>
        </w:tc>
      </w:tr>
    </w:tbl>
    <w:p w:rsidR="006D0E85" w:rsidRDefault="0093073A">
      <w:pPr>
        <w:jc w:val="center"/>
        <w:rPr>
          <w:rFonts w:ascii="Cambria" w:hAnsi="Cambria"/>
          <w:i/>
          <w:color w:val="000000"/>
          <w:sz w:val="24"/>
          <w:szCs w:val="24"/>
        </w:rPr>
      </w:pPr>
      <w:r>
        <w:rPr>
          <w:rFonts w:ascii="Cambria" w:hAnsi="Cambria"/>
          <w:i/>
          <w:color w:val="000000"/>
          <w:sz w:val="24"/>
          <w:szCs w:val="24"/>
        </w:rPr>
        <w:t xml:space="preserve">  Submitted in the partial fulfillment of the requirements for the fifth Semester Database Management </w:t>
      </w:r>
      <w:r w:rsidR="004F743B">
        <w:rPr>
          <w:rFonts w:ascii="Cambria" w:hAnsi="Cambria"/>
          <w:i/>
          <w:color w:val="000000"/>
          <w:sz w:val="24"/>
          <w:szCs w:val="24"/>
        </w:rPr>
        <w:t xml:space="preserve">System </w:t>
      </w:r>
      <w:r w:rsidR="00745CAD">
        <w:rPr>
          <w:rFonts w:ascii="Cambria" w:hAnsi="Cambria"/>
          <w:i/>
          <w:color w:val="000000"/>
          <w:sz w:val="24"/>
          <w:szCs w:val="24"/>
        </w:rPr>
        <w:t>Lab (17</w:t>
      </w:r>
      <w:r>
        <w:rPr>
          <w:rFonts w:ascii="Cambria" w:hAnsi="Cambria"/>
          <w:i/>
          <w:color w:val="000000"/>
          <w:sz w:val="24"/>
          <w:szCs w:val="24"/>
        </w:rPr>
        <w:t>CSL58)</w:t>
      </w:r>
    </w:p>
    <w:p w:rsidR="006D0E85" w:rsidRDefault="0093073A">
      <w:pPr>
        <w:spacing w:after="120" w:line="240" w:lineRule="auto"/>
        <w:jc w:val="center"/>
        <w:outlineLvl w:val="0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BACHELOR OF ENGINEERING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bCs/>
          <w:color w:val="3333CC"/>
          <w:sz w:val="28"/>
          <w:szCs w:val="28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IN</w:t>
      </w:r>
    </w:p>
    <w:p w:rsidR="006D0E85" w:rsidRDefault="0093073A">
      <w:pPr>
        <w:jc w:val="center"/>
        <w:rPr>
          <w:rFonts w:ascii="Cambria" w:hAnsi="Cambria"/>
          <w:b/>
          <w:bCs/>
          <w:color w:val="3333CC"/>
          <w:sz w:val="24"/>
          <w:szCs w:val="24"/>
        </w:rPr>
      </w:pPr>
      <w:r>
        <w:rPr>
          <w:rFonts w:ascii="Cambria" w:hAnsi="Cambria"/>
          <w:b/>
          <w:bCs/>
          <w:color w:val="3333CC"/>
          <w:sz w:val="28"/>
          <w:szCs w:val="28"/>
        </w:rPr>
        <w:t>COMPUTER SCIENCE AND ENGINEERING</w:t>
      </w:r>
    </w:p>
    <w:p w:rsidR="006D0E85" w:rsidRPr="00681DC1" w:rsidRDefault="0093073A">
      <w:pPr>
        <w:spacing w:after="120" w:line="360" w:lineRule="auto"/>
        <w:jc w:val="center"/>
        <w:rPr>
          <w:rFonts w:ascii="Cambria" w:hAnsi="Cambria"/>
          <w:b/>
          <w:color w:val="984806"/>
          <w:sz w:val="24"/>
          <w:szCs w:val="24"/>
        </w:rPr>
      </w:pPr>
      <w:r w:rsidRPr="00681DC1">
        <w:rPr>
          <w:rFonts w:ascii="Cambria" w:hAnsi="Cambria"/>
          <w:b/>
          <w:color w:val="984806"/>
          <w:sz w:val="24"/>
          <w:szCs w:val="24"/>
        </w:rPr>
        <w:t>UNDER THE GUIDANCE OF</w:t>
      </w:r>
    </w:p>
    <w:p w:rsidR="006D0E85" w:rsidRPr="003E4ED3" w:rsidRDefault="00F875D0" w:rsidP="00AB2999">
      <w:pPr>
        <w:spacing w:after="120" w:line="240" w:lineRule="auto"/>
        <w:jc w:val="both"/>
        <w:outlineLvl w:val="0"/>
        <w:rPr>
          <w:rFonts w:ascii="Cambria" w:hAnsi="Cambria"/>
          <w:b/>
          <w:color w:val="000000" w:themeColor="text1"/>
          <w:sz w:val="24"/>
          <w:szCs w:val="24"/>
        </w:rPr>
      </w:pPr>
      <w:r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Mrs. </w:t>
      </w:r>
      <w:proofErr w:type="spellStart"/>
      <w:r w:rsidRPr="003E4ED3">
        <w:rPr>
          <w:rFonts w:ascii="Cambria" w:hAnsi="Cambria"/>
          <w:b/>
          <w:color w:val="000000" w:themeColor="text1"/>
          <w:sz w:val="24"/>
          <w:szCs w:val="24"/>
        </w:rPr>
        <w:t>Sunanda</w:t>
      </w:r>
      <w:proofErr w:type="spellEnd"/>
      <w:r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 H G</w:t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E032B9" w:rsidRPr="003E4ED3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    Mrs. </w:t>
      </w:r>
      <w:proofErr w:type="spellStart"/>
      <w:r w:rsidR="00E032B9" w:rsidRPr="003E4ED3">
        <w:rPr>
          <w:rFonts w:ascii="Cambria" w:hAnsi="Cambria"/>
          <w:b/>
          <w:color w:val="000000" w:themeColor="text1"/>
          <w:sz w:val="24"/>
          <w:szCs w:val="24"/>
        </w:rPr>
        <w:t>Pavithra</w:t>
      </w:r>
      <w:proofErr w:type="spellEnd"/>
      <w:r w:rsidR="00E032B9"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 H </w:t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>C</w:t>
      </w:r>
    </w:p>
    <w:p w:rsidR="00AB2999" w:rsidRPr="003E4ED3" w:rsidRDefault="0093073A" w:rsidP="002960CF">
      <w:pPr>
        <w:tabs>
          <w:tab w:val="left" w:pos="6030"/>
        </w:tabs>
        <w:spacing w:after="120" w:line="240" w:lineRule="auto"/>
        <w:outlineLvl w:val="0"/>
        <w:rPr>
          <w:rFonts w:ascii="Cambria" w:hAnsi="Cambria"/>
          <w:color w:val="000000" w:themeColor="text1"/>
          <w:sz w:val="24"/>
          <w:szCs w:val="24"/>
        </w:rPr>
      </w:pPr>
      <w:r w:rsidRPr="003E4ED3">
        <w:rPr>
          <w:rFonts w:ascii="Cambria" w:hAnsi="Cambria"/>
          <w:b/>
          <w:color w:val="000000" w:themeColor="text1"/>
          <w:sz w:val="24"/>
          <w:szCs w:val="24"/>
        </w:rPr>
        <w:t>Asst. Professor, Dept</w:t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>.</w:t>
      </w:r>
      <w:r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 of CSE</w:t>
      </w:r>
      <w:r w:rsidR="002960CF"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                    </w:t>
      </w:r>
      <w:r w:rsidR="00E032B9"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                         </w:t>
      </w:r>
      <w:r w:rsidR="002960CF" w:rsidRPr="003E4ED3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AB2999" w:rsidRPr="003E4ED3">
        <w:rPr>
          <w:rFonts w:ascii="Cambria" w:hAnsi="Cambria"/>
          <w:b/>
          <w:color w:val="000000" w:themeColor="text1"/>
          <w:sz w:val="24"/>
          <w:szCs w:val="24"/>
        </w:rPr>
        <w:t>Asst. Professor, Dept. of CSE</w:t>
      </w:r>
    </w:p>
    <w:p w:rsidR="006D0E85" w:rsidRDefault="00C30E6A">
      <w:pPr>
        <w:jc w:val="center"/>
        <w:rPr>
          <w:rFonts w:ascii="Cambria" w:hAnsi="Cambria"/>
          <w:bCs/>
          <w:color w:val="984806"/>
          <w:sz w:val="24"/>
          <w:szCs w:val="24"/>
        </w:rPr>
      </w:pPr>
      <w:r>
        <w:rPr>
          <w:rFonts w:ascii="Cambria" w:hAnsi="Cambria"/>
          <w:bCs/>
          <w:noProof/>
          <w:color w:val="984806"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891ABF3" wp14:editId="477E5AA6">
            <wp:simplePos x="0" y="0"/>
            <wp:positionH relativeFrom="column">
              <wp:posOffset>2095785</wp:posOffset>
            </wp:positionH>
            <wp:positionV relativeFrom="paragraph">
              <wp:posOffset>200589</wp:posOffset>
            </wp:positionV>
            <wp:extent cx="1403384" cy="1026866"/>
            <wp:effectExtent l="0" t="0" r="0" b="0"/>
            <wp:wrapNone/>
            <wp:docPr id="3" name="_x0000_t75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0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D0E85" w:rsidRDefault="006D0E85">
      <w:pPr>
        <w:jc w:val="center"/>
        <w:rPr>
          <w:rFonts w:ascii="Cambria" w:hAnsi="Cambria"/>
          <w:b/>
          <w:bCs/>
          <w:color w:val="984806"/>
          <w:sz w:val="28"/>
          <w:szCs w:val="28"/>
        </w:rPr>
      </w:pPr>
    </w:p>
    <w:p w:rsidR="006D0E85" w:rsidRDefault="006D0E85">
      <w:pPr>
        <w:jc w:val="center"/>
        <w:rPr>
          <w:rFonts w:ascii="Times New Roman" w:hAnsi="Times New Roman"/>
        </w:rPr>
      </w:pPr>
    </w:p>
    <w:p w:rsidR="00DE6C24" w:rsidRDefault="00DE6C24" w:rsidP="00DE6C24">
      <w:pPr>
        <w:spacing w:after="120" w:line="240" w:lineRule="auto"/>
        <w:outlineLvl w:val="0"/>
        <w:rPr>
          <w:rFonts w:ascii="Cambria" w:hAnsi="Cambria"/>
          <w:b/>
          <w:bCs/>
          <w:color w:val="984806"/>
        </w:rPr>
      </w:pPr>
    </w:p>
    <w:p w:rsidR="006D0E85" w:rsidRDefault="00F875D0">
      <w:pPr>
        <w:spacing w:after="120" w:line="240" w:lineRule="auto"/>
        <w:jc w:val="center"/>
        <w:outlineLvl w:val="0"/>
        <w:rPr>
          <w:rFonts w:ascii="Cambria" w:hAnsi="Cambria"/>
          <w:b/>
          <w:bCs/>
          <w:color w:val="984806"/>
        </w:rPr>
      </w:pPr>
      <w:proofErr w:type="spellStart"/>
      <w:r>
        <w:rPr>
          <w:rFonts w:ascii="Cambria" w:hAnsi="Cambria"/>
          <w:b/>
          <w:bCs/>
          <w:color w:val="984806"/>
        </w:rPr>
        <w:t>J</w:t>
      </w:r>
      <w:r w:rsidR="0093073A">
        <w:rPr>
          <w:rFonts w:ascii="Cambria" w:hAnsi="Cambria"/>
          <w:b/>
          <w:bCs/>
          <w:color w:val="984806"/>
        </w:rPr>
        <w:t>anatha</w:t>
      </w:r>
      <w:proofErr w:type="spellEnd"/>
      <w:r w:rsidR="0093073A">
        <w:rPr>
          <w:rFonts w:ascii="Cambria" w:hAnsi="Cambria"/>
          <w:b/>
          <w:bCs/>
          <w:color w:val="984806"/>
        </w:rPr>
        <w:t xml:space="preserve"> Education Society®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 xml:space="preserve">   DEPARTMENT OF COMPUTER SCIENCE AND ENGINEERING</w:t>
      </w:r>
    </w:p>
    <w:p w:rsidR="006D0E85" w:rsidRDefault="0093073A">
      <w:pPr>
        <w:spacing w:after="120" w:line="24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VIVEKANANDA INSTITUTE OF TECHNOLOGY</w:t>
      </w:r>
    </w:p>
    <w:p w:rsidR="006D0E85" w:rsidRDefault="0093073A">
      <w:pPr>
        <w:spacing w:line="360" w:lineRule="auto"/>
        <w:jc w:val="center"/>
        <w:rPr>
          <w:rFonts w:ascii="Cambria" w:hAnsi="Cambria"/>
          <w:b/>
          <w:color w:val="984806"/>
        </w:rPr>
      </w:pPr>
      <w:r>
        <w:rPr>
          <w:rFonts w:ascii="Cambria" w:hAnsi="Cambria"/>
          <w:b/>
          <w:color w:val="984806"/>
        </w:rPr>
        <w:t>GUDIMAVU, KUMBALAGODU POST, KENGERI HOBLI, BENGALURU –560 074</w:t>
      </w:r>
    </w:p>
    <w:sectPr w:rsidR="006D0E85" w:rsidSect="002B76AF">
      <w:footerReference w:type="default" r:id="rId11"/>
      <w:pgSz w:w="11909" w:h="16834" w:code="9"/>
      <w:pgMar w:top="1418" w:right="1440" w:bottom="709" w:left="1440" w:header="720" w:footer="720" w:gutter="288"/>
      <w:pgBorders w:display="firstPage">
        <w:top w:val="twistedLines1" w:sz="28" w:space="1" w:color="00B050"/>
        <w:left w:val="twistedLines1" w:sz="28" w:space="4" w:color="00B050"/>
        <w:bottom w:val="twistedLines1" w:sz="28" w:space="1" w:color="00B050"/>
        <w:right w:val="twistedLines1" w:sz="28" w:space="4" w:color="00B050"/>
      </w:pgBorders>
      <w:pgNumType w:fmt="upperRoman"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709" w:rsidRDefault="00232709">
      <w:pPr>
        <w:spacing w:after="0" w:line="240" w:lineRule="auto"/>
      </w:pPr>
      <w:r>
        <w:separator/>
      </w:r>
    </w:p>
  </w:endnote>
  <w:endnote w:type="continuationSeparator" w:id="0">
    <w:p w:rsidR="00232709" w:rsidRDefault="00232709">
      <w:pPr>
        <w:spacing w:after="0" w:line="240" w:lineRule="auto"/>
      </w:pPr>
      <w:r>
        <w:continuationSeparator/>
      </w:r>
    </w:p>
  </w:endnote>
  <w:endnote w:type="continuationNotice" w:id="1">
    <w:p w:rsidR="00232709" w:rsidRDefault="002327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E85" w:rsidRDefault="006D0E85">
    <w:pPr>
      <w:pStyle w:val="Footer"/>
      <w:jc w:val="center"/>
    </w:pPr>
  </w:p>
  <w:p w:rsidR="006D0E85" w:rsidRDefault="006D0E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709" w:rsidRDefault="00232709">
      <w:pPr>
        <w:spacing w:after="0" w:line="240" w:lineRule="auto"/>
      </w:pPr>
      <w:r>
        <w:separator/>
      </w:r>
    </w:p>
  </w:footnote>
  <w:footnote w:type="continuationSeparator" w:id="0">
    <w:p w:rsidR="00232709" w:rsidRDefault="00232709">
      <w:pPr>
        <w:spacing w:after="0" w:line="240" w:lineRule="auto"/>
      </w:pPr>
      <w:r>
        <w:continuationSeparator/>
      </w:r>
    </w:p>
  </w:footnote>
  <w:footnote w:type="continuationNotice" w:id="1">
    <w:p w:rsidR="00232709" w:rsidRDefault="002327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C5E20C7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00000002"/>
    <w:multiLevelType w:val="singleLevel"/>
    <w:tmpl w:val="E82A331A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35A6ADAE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4"/>
    <w:multiLevelType w:val="singleLevel"/>
    <w:tmpl w:val="56264D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5"/>
    <w:multiLevelType w:val="singleLevel"/>
    <w:tmpl w:val="707E33D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B6069A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6">
    <w:nsid w:val="00000007"/>
    <w:multiLevelType w:val="singleLevel"/>
    <w:tmpl w:val="5428EB1A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43E76B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71CE5E0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9">
    <w:nsid w:val="7CBE59B8"/>
    <w:multiLevelType w:val="singleLevel"/>
    <w:tmpl w:val="D4E290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30E6A"/>
    <w:rsid w:val="000D6E47"/>
    <w:rsid w:val="000E49EC"/>
    <w:rsid w:val="000E4A10"/>
    <w:rsid w:val="00112956"/>
    <w:rsid w:val="001153B2"/>
    <w:rsid w:val="00141545"/>
    <w:rsid w:val="00232709"/>
    <w:rsid w:val="002960CF"/>
    <w:rsid w:val="002B76AF"/>
    <w:rsid w:val="002F091C"/>
    <w:rsid w:val="002F458C"/>
    <w:rsid w:val="00354EBF"/>
    <w:rsid w:val="003556A5"/>
    <w:rsid w:val="003816D0"/>
    <w:rsid w:val="003A3701"/>
    <w:rsid w:val="003D7DA7"/>
    <w:rsid w:val="003E4ED3"/>
    <w:rsid w:val="00435AFD"/>
    <w:rsid w:val="00482732"/>
    <w:rsid w:val="0048666A"/>
    <w:rsid w:val="004D564A"/>
    <w:rsid w:val="004F743B"/>
    <w:rsid w:val="00512AB8"/>
    <w:rsid w:val="005153D9"/>
    <w:rsid w:val="005246A0"/>
    <w:rsid w:val="0056184B"/>
    <w:rsid w:val="005653AF"/>
    <w:rsid w:val="00681DC1"/>
    <w:rsid w:val="006C7694"/>
    <w:rsid w:val="006D0E85"/>
    <w:rsid w:val="006E7DF2"/>
    <w:rsid w:val="006F217B"/>
    <w:rsid w:val="00745CAD"/>
    <w:rsid w:val="00753AF4"/>
    <w:rsid w:val="0076321B"/>
    <w:rsid w:val="00787D69"/>
    <w:rsid w:val="0083068D"/>
    <w:rsid w:val="008377F2"/>
    <w:rsid w:val="008771FD"/>
    <w:rsid w:val="0093073A"/>
    <w:rsid w:val="00952B6E"/>
    <w:rsid w:val="009A26AA"/>
    <w:rsid w:val="009C248F"/>
    <w:rsid w:val="00A62BF7"/>
    <w:rsid w:val="00A65188"/>
    <w:rsid w:val="00AB2999"/>
    <w:rsid w:val="00AC1FCC"/>
    <w:rsid w:val="00B93757"/>
    <w:rsid w:val="00BF6C07"/>
    <w:rsid w:val="00C30E6A"/>
    <w:rsid w:val="00CA53DB"/>
    <w:rsid w:val="00D53C06"/>
    <w:rsid w:val="00D93547"/>
    <w:rsid w:val="00DE6C24"/>
    <w:rsid w:val="00E032B9"/>
    <w:rsid w:val="00EA1FB4"/>
    <w:rsid w:val="00F1263C"/>
    <w:rsid w:val="00F15C09"/>
    <w:rsid w:val="00F34450"/>
    <w:rsid w:val="00F875D0"/>
    <w:rsid w:val="00FD70EF"/>
    <w:rsid w:val="00FE3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50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F344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44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4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rsid w:val="00F34450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F344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4450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F344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4450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34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F3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34450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46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obh\Desktop\printout\Fron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55972-DE72-4814-97F8-4D071AEF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 Page</Template>
  <TotalTime>472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creator>prerit sobhani</dc:creator>
  <cp:lastModifiedBy>Jagadish Gowda P</cp:lastModifiedBy>
  <cp:revision>16</cp:revision>
  <cp:lastPrinted>2019-12-05T11:22:00Z</cp:lastPrinted>
  <dcterms:created xsi:type="dcterms:W3CDTF">2018-12-03T17:53:00Z</dcterms:created>
  <dcterms:modified xsi:type="dcterms:W3CDTF">2019-12-06T08:44:00Z</dcterms:modified>
</cp:coreProperties>
</file>